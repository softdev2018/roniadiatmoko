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8D1A81">
        <w:rPr>
          <w:color w:val="auto"/>
        </w:rPr>
        <w:t>2</w:t>
      </w:r>
      <w:r w:rsidR="00095A7F">
        <w:rPr>
          <w:color w:val="auto"/>
        </w:rPr>
        <w:t xml:space="preserve"> Februari 2018</w:t>
      </w:r>
    </w:p>
    <w:p w:rsidR="00B07A53" w:rsidRPr="00756DE1" w:rsidRDefault="008D1A81">
      <w:r>
        <w:t>Waktu Datang :</w:t>
      </w:r>
      <w:r>
        <w:tab/>
      </w:r>
      <w:r>
        <w:tab/>
        <w:t>7.57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31444E">
        <w:t xml:space="preserve"> 16.00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8D1A81" w:rsidRDefault="00095A7F" w:rsidP="00095A7F">
      <w:pPr>
        <w:pStyle w:val="ListParagraph"/>
        <w:numPr>
          <w:ilvl w:val="0"/>
          <w:numId w:val="14"/>
        </w:numPr>
      </w:pPr>
      <w:r>
        <w:t xml:space="preserve">Implementasi </w:t>
      </w:r>
      <w:r w:rsidR="008D1A81">
        <w:t xml:space="preserve">material kit </w:t>
      </w:r>
    </w:p>
    <w:p w:rsidR="008D1A81" w:rsidRDefault="008D1A81" w:rsidP="008D1A81">
      <w:pPr>
        <w:pStyle w:val="ListParagraph"/>
        <w:numPr>
          <w:ilvl w:val="0"/>
          <w:numId w:val="15"/>
        </w:numPr>
      </w:pPr>
      <w:r>
        <w:t>Button</w:t>
      </w:r>
    </w:p>
    <w:p w:rsidR="008D1A81" w:rsidRDefault="008D1A81" w:rsidP="008D1A81">
      <w:pPr>
        <w:pStyle w:val="ListParagraph"/>
        <w:numPr>
          <w:ilvl w:val="0"/>
          <w:numId w:val="15"/>
        </w:numPr>
      </w:pPr>
      <w:r>
        <w:t>parallax transition</w:t>
      </w:r>
    </w:p>
    <w:p w:rsidR="008D1A81" w:rsidRDefault="008D1A81" w:rsidP="008D1A81">
      <w:pPr>
        <w:pStyle w:val="ListParagraph"/>
        <w:numPr>
          <w:ilvl w:val="0"/>
          <w:numId w:val="15"/>
        </w:numPr>
      </w:pPr>
      <w:r>
        <w:t xml:space="preserve"> card, </w:t>
      </w:r>
    </w:p>
    <w:p w:rsidR="008D1A81" w:rsidRDefault="008D1A81" w:rsidP="008D1A81">
      <w:pPr>
        <w:pStyle w:val="ListParagraph"/>
        <w:numPr>
          <w:ilvl w:val="0"/>
          <w:numId w:val="15"/>
        </w:numPr>
      </w:pPr>
      <w:r>
        <w:t>Js</w:t>
      </w:r>
    </w:p>
    <w:p w:rsidR="003066DB" w:rsidRPr="0031444E" w:rsidRDefault="008D1A81" w:rsidP="008D1A81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 xml:space="preserve"> dll</w:t>
      </w:r>
    </w:p>
    <w:p w:rsidR="0031444E" w:rsidRDefault="0031444E">
      <w:pPr>
        <w:pStyle w:val="Heading2"/>
        <w:rPr>
          <w:color w:val="auto"/>
        </w:rPr>
      </w:pPr>
    </w:p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5C7" w:rsidRDefault="00CE05C7">
      <w:pPr>
        <w:spacing w:after="0"/>
      </w:pPr>
      <w:r>
        <w:separator/>
      </w:r>
    </w:p>
  </w:endnote>
  <w:endnote w:type="continuationSeparator" w:id="0">
    <w:p w:rsidR="00CE05C7" w:rsidRDefault="00CE0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5C7" w:rsidRDefault="00CE05C7">
      <w:pPr>
        <w:spacing w:after="0"/>
      </w:pPr>
      <w:r>
        <w:separator/>
      </w:r>
    </w:p>
  </w:footnote>
  <w:footnote w:type="continuationSeparator" w:id="0">
    <w:p w:rsidR="00CE05C7" w:rsidRDefault="00CE05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95A7F"/>
    <w:rsid w:val="002C2427"/>
    <w:rsid w:val="002E1554"/>
    <w:rsid w:val="002E7F1A"/>
    <w:rsid w:val="003066DB"/>
    <w:rsid w:val="0031444E"/>
    <w:rsid w:val="005033C2"/>
    <w:rsid w:val="005D3A41"/>
    <w:rsid w:val="00677FE7"/>
    <w:rsid w:val="00756DE1"/>
    <w:rsid w:val="00880F30"/>
    <w:rsid w:val="008D1A81"/>
    <w:rsid w:val="008E14A8"/>
    <w:rsid w:val="009D480A"/>
    <w:rsid w:val="00B07A53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306B93"/>
    <w:rsid w:val="003B32BF"/>
    <w:rsid w:val="004F04AF"/>
    <w:rsid w:val="005746D9"/>
    <w:rsid w:val="007B654D"/>
    <w:rsid w:val="00B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2018-02-02T08:15:00Z</dcterms:created>
  <dcterms:modified xsi:type="dcterms:W3CDTF">2018-02-02T08:17:00Z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
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254023022"/>
        <w:placeholder>
          <w:docPart w:val="63457B37402A4D5CAC133B0BD7416AFF"/>
        </w:placeholder>
        <w15:appearance w15:val="hidden"/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8D1A81">
        <w:rPr>
          <w:color w:val="auto"/>
        </w:rPr>
        <w:t>2</w:t>
      </w:r>
      <w:r w:rsidR="00095A7F">
        <w:rPr>
          <w:color w:val="auto"/>
        </w:rPr>
        <w:t xml:space="preserve"> Februari 2018</w:t>
      </w:r>
    </w:p>
    <w:p w:rsidR="00B07A53" w:rsidRPr="00756DE1" w:rsidRDefault="00047DEE">
      <w:r>
        <w:t>Waktu Datang :</w:t>
      </w:r>
      <w:r>
        <w:tab/>
      </w:r>
      <w:r>
        <w:tab/>
        <w:t>7.49</w:t>
      </w:r>
      <w:r w:rsidR="00013FD7" w:rsidRPr="00756DE1">
        <w:tab/>
      </w:r>
      <w:r w:rsidR="00013FD7" w:rsidRPr="00756DE1">
        <w:tab/>
      </w:r>
      <w:r w:rsidR="00013FD7" w:rsidRPr="00756DE1">
        <w:tab/>
      </w:r>
      <w:r w:rsidR="00013FD7" w:rsidRPr="00756DE1">
        <w:tab/>
        <w:t xml:space="preserve">        Waktu Pulang :</w:t>
      </w:r>
      <w:r w:rsidR="0031444E">
        <w:t xml:space="preserve"> 16.00</w:t>
      </w:r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Roni Adiatmoko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D3 Teknik Informatika UNS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31444E">
            <w:r>
              <w:t>M3115125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31444E">
            <w:r>
              <w:t>MIPA</w:t>
            </w:r>
          </w:p>
        </w:tc>
      </w:tr>
    </w:tbl>
    <w:p w:rsidR="00B07A53" w:rsidRDefault="00B07A53"/>
    <w:p w:rsidR="00B07A53" w:rsidRDefault="00047DEE" w:rsidP="00047DEE">
      <w:pPr>
        <w:pStyle w:val="ListParagraph"/>
        <w:numPr>
          <w:ilvl w:val="0"/>
          <w:numId w:val="16"/>
        </w:numPr>
      </w:pPr>
      <w:r>
        <w:t>CRUD form komentar</w:t>
      </w:r>
    </w:p>
    <w:p w:rsidR="00047DEE" w:rsidRDefault="00047DEE" w:rsidP="00047DEE">
      <w:pPr>
        <w:pStyle w:val="ListParagraph"/>
        <w:numPr>
          <w:ilvl w:val="0"/>
          <w:numId w:val="16"/>
        </w:numPr>
      </w:pPr>
      <w:r>
        <w:t>Review perintah git</w:t>
      </w:r>
    </w:p>
    <w:p w:rsidR="00047DEE" w:rsidRDefault="00047DEE" w:rsidP="00047DEE">
      <w:pPr>
        <w:pStyle w:val="ListParagraph"/>
        <w:numPr>
          <w:ilvl w:val="1"/>
          <w:numId w:val="16"/>
        </w:numPr>
      </w:pPr>
      <w:r>
        <w:t>Add</w:t>
      </w:r>
    </w:p>
    <w:p w:rsidR="00047DEE" w:rsidRDefault="00047DEE" w:rsidP="00047DEE">
      <w:pPr>
        <w:pStyle w:val="ListParagraph"/>
        <w:numPr>
          <w:ilvl w:val="1"/>
          <w:numId w:val="16"/>
        </w:numPr>
      </w:pPr>
      <w:r>
        <w:t>Commit</w:t>
      </w:r>
    </w:p>
    <w:p w:rsidR="00047DEE" w:rsidRDefault="00047DEE" w:rsidP="00047DEE">
      <w:pPr>
        <w:pStyle w:val="ListParagraph"/>
        <w:numPr>
          <w:ilvl w:val="1"/>
          <w:numId w:val="16"/>
        </w:numPr>
      </w:pPr>
      <w:r>
        <w:t>Clone</w:t>
      </w:r>
    </w:p>
    <w:p w:rsidR="00047DEE" w:rsidRDefault="00047DEE" w:rsidP="00047DEE">
      <w:pPr>
        <w:pStyle w:val="ListParagraph"/>
        <w:numPr>
          <w:ilvl w:val="1"/>
          <w:numId w:val="16"/>
        </w:numPr>
      </w:pPr>
      <w:r>
        <w:t>Pull</w:t>
      </w:r>
    </w:p>
    <w:p w:rsidR="00047DEE" w:rsidRDefault="00047DEE" w:rsidP="00047DEE">
      <w:pPr>
        <w:pStyle w:val="ListParagraph"/>
        <w:numPr>
          <w:ilvl w:val="1"/>
          <w:numId w:val="16"/>
        </w:numPr>
      </w:pPr>
      <w:r>
        <w:t>push</w:t>
      </w:r>
      <w:bookmarkStart w:id="0" w:name="_GoBack"/>
      <w:bookmarkEnd w:id="0"/>
    </w:p>
    <w:sectPr w:rsidR="00047DEE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823" w:rsidRDefault="00675823">
      <w:pPr>
        <w:spacing w:after="0"/>
      </w:pPr>
      <w:r>
        <w:separator/>
      </w:r>
    </w:p>
  </w:endnote>
  <w:endnote w:type="continuationSeparator" w:id="0">
    <w:p w:rsidR="00675823" w:rsidRDefault="006758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823" w:rsidRDefault="00675823">
      <w:pPr>
        <w:spacing w:after="0"/>
      </w:pPr>
      <w:r>
        <w:separator/>
      </w:r>
    </w:p>
  </w:footnote>
  <w:footnote w:type="continuationSeparator" w:id="0">
    <w:p w:rsidR="00675823" w:rsidRDefault="006758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D5E20"/>
    <w:multiLevelType w:val="hybridMultilevel"/>
    <w:tmpl w:val="4446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03933"/>
    <w:multiLevelType w:val="hybridMultilevel"/>
    <w:tmpl w:val="1D5C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5F5AD7"/>
    <w:multiLevelType w:val="hybridMultilevel"/>
    <w:tmpl w:val="84CCFC2A"/>
    <w:lvl w:ilvl="0" w:tplc="51EE95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C6043EB"/>
    <w:multiLevelType w:val="hybridMultilevel"/>
    <w:tmpl w:val="9C2A7742"/>
    <w:lvl w:ilvl="0" w:tplc="7DF0B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47DEE"/>
    <w:rsid w:val="00095A7F"/>
    <w:rsid w:val="002C2427"/>
    <w:rsid w:val="002E1554"/>
    <w:rsid w:val="002E7F1A"/>
    <w:rsid w:val="003066DB"/>
    <w:rsid w:val="0031444E"/>
    <w:rsid w:val="005033C2"/>
    <w:rsid w:val="005D3A41"/>
    <w:rsid w:val="00675823"/>
    <w:rsid w:val="00677FE7"/>
    <w:rsid w:val="00756DE1"/>
    <w:rsid w:val="00880F30"/>
    <w:rsid w:val="008D1A81"/>
    <w:rsid w:val="008E14A8"/>
    <w:rsid w:val="009D480A"/>
    <w:rsid w:val="00B07A53"/>
    <w:rsid w:val="00BF0E8B"/>
    <w:rsid w:val="00CE05C7"/>
    <w:rsid w:val="00D12EB5"/>
    <w:rsid w:val="00E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98"/>
    <w:rsid w:val="00074B98"/>
    <w:rsid w:val="00262872"/>
    <w:rsid w:val="00306B93"/>
    <w:rsid w:val="003B32BF"/>
    <w:rsid w:val="004F04AF"/>
    <w:rsid w:val="005746D9"/>
    <w:rsid w:val="007B654D"/>
    <w:rsid w:val="00B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2018-02-02T08:15:00Z</dcterms:created>
  <dcterms:modified xsi:type="dcterms:W3CDTF">2018-02-06T04:57:00Z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
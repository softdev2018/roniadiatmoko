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id w:val="254023022"/>
        <w:placeholder>
          <w:docPart w:val="63457B37402A4D5CAC133B0BD7416AFF"/>
        </w:placeholder>
        <w15:appearance w15:val="hidden"/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196F09">
        <w:rPr>
          <w:color w:val="auto"/>
        </w:rPr>
        <w:t>21</w:t>
      </w:r>
      <w:bookmarkStart w:id="0" w:name="_GoBack"/>
      <w:bookmarkEnd w:id="0"/>
      <w:r w:rsidR="00095A7F">
        <w:rPr>
          <w:color w:val="auto"/>
        </w:rPr>
        <w:t xml:space="preserve"> Februari 2018</w:t>
      </w:r>
      <w:r w:rsidR="0015398F">
        <w:rPr>
          <w:color w:val="auto"/>
        </w:rPr>
        <w:t>/Softdev</w:t>
      </w:r>
    </w:p>
    <w:p w:rsidR="00B07A53" w:rsidRPr="00756DE1" w:rsidRDefault="00CC079D">
      <w:r>
        <w:t>Waktu Datang :</w:t>
      </w:r>
      <w:r>
        <w:tab/>
      </w:r>
      <w:r>
        <w:tab/>
        <w:t>8.03</w:t>
      </w:r>
      <w:r w:rsidR="00013FD7" w:rsidRPr="00756DE1">
        <w:tab/>
      </w:r>
      <w:r w:rsidR="00013FD7" w:rsidRPr="00756DE1">
        <w:tab/>
      </w:r>
      <w:r w:rsidR="00013FD7" w:rsidRPr="00756DE1">
        <w:tab/>
      </w:r>
      <w:r w:rsidR="00013FD7" w:rsidRPr="00756DE1">
        <w:tab/>
        <w:t xml:space="preserve">        Waktu Pulang :</w:t>
      </w:r>
      <w:r w:rsidR="00C20A90">
        <w:t xml:space="preserve"> 16</w:t>
      </w:r>
      <w:r w:rsidR="00504224">
        <w:t>.00</w:t>
      </w:r>
    </w:p>
    <w:tbl>
      <w:tblPr>
        <w:tblStyle w:val="GridTable1Light-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Roni Adiatmoko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D3 Teknik Informatika UNS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31444E">
            <w:r>
              <w:t>M3115125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31444E">
            <w:r>
              <w:t>MIPA</w:t>
            </w:r>
          </w:p>
        </w:tc>
      </w:tr>
    </w:tbl>
    <w:p w:rsidR="00B07A53" w:rsidRDefault="00B07A53"/>
    <w:p w:rsidR="000F2531" w:rsidRDefault="000F2531" w:rsidP="000F2531"/>
    <w:p w:rsidR="00C20A90" w:rsidRDefault="00CC079D" w:rsidP="00CC079D">
      <w:pPr>
        <w:pStyle w:val="ListParagraph"/>
        <w:numPr>
          <w:ilvl w:val="0"/>
          <w:numId w:val="21"/>
        </w:numPr>
      </w:pPr>
      <w:r>
        <w:t>Sharing knowledge</w:t>
      </w:r>
    </w:p>
    <w:p w:rsidR="00CC079D" w:rsidRDefault="00CC079D" w:rsidP="00CC079D">
      <w:pPr>
        <w:pStyle w:val="ListParagraph"/>
        <w:numPr>
          <w:ilvl w:val="0"/>
          <w:numId w:val="21"/>
        </w:numPr>
      </w:pPr>
      <w:r>
        <w:t>Memepelajari activequery Yii2</w:t>
      </w:r>
    </w:p>
    <w:p w:rsidR="00196F09" w:rsidRDefault="00196F09" w:rsidP="00196F09">
      <w:r>
        <w:rPr>
          <w:noProof/>
          <w:lang w:eastAsia="en-US"/>
        </w:rPr>
        <w:drawing>
          <wp:inline distT="0" distB="0" distL="0" distR="0" wp14:anchorId="637A00AD" wp14:editId="3812ECB3">
            <wp:extent cx="68580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F09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CD7" w:rsidRDefault="000E6CD7">
      <w:pPr>
        <w:spacing w:after="0"/>
      </w:pPr>
      <w:r>
        <w:separator/>
      </w:r>
    </w:p>
  </w:endnote>
  <w:endnote w:type="continuationSeparator" w:id="0">
    <w:p w:rsidR="000E6CD7" w:rsidRDefault="000E6C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CD7" w:rsidRDefault="000E6CD7">
      <w:pPr>
        <w:spacing w:after="0"/>
      </w:pPr>
      <w:r>
        <w:separator/>
      </w:r>
    </w:p>
  </w:footnote>
  <w:footnote w:type="continuationSeparator" w:id="0">
    <w:p w:rsidR="000E6CD7" w:rsidRDefault="000E6C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847352"/>
    <w:multiLevelType w:val="hybridMultilevel"/>
    <w:tmpl w:val="E6D4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D5E20"/>
    <w:multiLevelType w:val="hybridMultilevel"/>
    <w:tmpl w:val="4446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E0FCE"/>
    <w:multiLevelType w:val="hybridMultilevel"/>
    <w:tmpl w:val="BC96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03933"/>
    <w:multiLevelType w:val="hybridMultilevel"/>
    <w:tmpl w:val="1D5C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F48E1"/>
    <w:multiLevelType w:val="hybridMultilevel"/>
    <w:tmpl w:val="8CA8A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8F138E"/>
    <w:multiLevelType w:val="hybridMultilevel"/>
    <w:tmpl w:val="F02A4068"/>
    <w:lvl w:ilvl="0" w:tplc="8B6879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FFA1065"/>
    <w:multiLevelType w:val="hybridMultilevel"/>
    <w:tmpl w:val="A0F2DBF8"/>
    <w:lvl w:ilvl="0" w:tplc="3C981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5F5AD7"/>
    <w:multiLevelType w:val="hybridMultilevel"/>
    <w:tmpl w:val="84CCFC2A"/>
    <w:lvl w:ilvl="0" w:tplc="51EE95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C6043EB"/>
    <w:multiLevelType w:val="hybridMultilevel"/>
    <w:tmpl w:val="9C2A7742"/>
    <w:lvl w:ilvl="0" w:tplc="7DF0B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20"/>
  </w:num>
  <w:num w:numId="15">
    <w:abstractNumId w:val="19"/>
  </w:num>
  <w:num w:numId="16">
    <w:abstractNumId w:val="15"/>
  </w:num>
  <w:num w:numId="17">
    <w:abstractNumId w:val="16"/>
  </w:num>
  <w:num w:numId="18">
    <w:abstractNumId w:val="18"/>
  </w:num>
  <w:num w:numId="19">
    <w:abstractNumId w:val="17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54"/>
    <w:rsid w:val="00013FD7"/>
    <w:rsid w:val="00047DEE"/>
    <w:rsid w:val="00095A7F"/>
    <w:rsid w:val="000E6CD7"/>
    <w:rsid w:val="000F2531"/>
    <w:rsid w:val="0015398F"/>
    <w:rsid w:val="00196F09"/>
    <w:rsid w:val="002C2427"/>
    <w:rsid w:val="002E1554"/>
    <w:rsid w:val="002E7F1A"/>
    <w:rsid w:val="003066DB"/>
    <w:rsid w:val="0031444E"/>
    <w:rsid w:val="00403441"/>
    <w:rsid w:val="0044735F"/>
    <w:rsid w:val="005033C2"/>
    <w:rsid w:val="00504224"/>
    <w:rsid w:val="005D3A41"/>
    <w:rsid w:val="00675823"/>
    <w:rsid w:val="00677FE7"/>
    <w:rsid w:val="00756DE1"/>
    <w:rsid w:val="00880F30"/>
    <w:rsid w:val="00883F4A"/>
    <w:rsid w:val="008D1A81"/>
    <w:rsid w:val="008E14A8"/>
    <w:rsid w:val="009D480A"/>
    <w:rsid w:val="00A41429"/>
    <w:rsid w:val="00B07A53"/>
    <w:rsid w:val="00B12D96"/>
    <w:rsid w:val="00B244A8"/>
    <w:rsid w:val="00BF0E8B"/>
    <w:rsid w:val="00C20A90"/>
    <w:rsid w:val="00CB78C8"/>
    <w:rsid w:val="00CC079D"/>
    <w:rsid w:val="00CE05C7"/>
    <w:rsid w:val="00D12EB5"/>
    <w:rsid w:val="00EF6C42"/>
    <w:rsid w:val="00F6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98"/>
    <w:rsid w:val="00074B98"/>
    <w:rsid w:val="000F76DD"/>
    <w:rsid w:val="00262872"/>
    <w:rsid w:val="00306B93"/>
    <w:rsid w:val="003B32BF"/>
    <w:rsid w:val="004F04AF"/>
    <w:rsid w:val="005746D9"/>
    <w:rsid w:val="006D3F8E"/>
    <w:rsid w:val="007B654D"/>
    <w:rsid w:val="00BF5620"/>
    <w:rsid w:val="00CC219A"/>
    <w:rsid w:val="00DB134E"/>
    <w:rsid w:val="00F1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2018-02-21T08:40:00Z</dcterms:created>
  <dcterms:modified xsi:type="dcterms:W3CDTF">2018-02-21T08:42:00Z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
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auto"/>
        </w:rPr>
        <w:id w:val="254023022"/>
        <w:placeholder>
          <w:docPart w:val="63457B37402A4D5CAC133B0BD7416AFF"/>
        </w:placeholder>
        <w15:appearance w15:val="hidden"/>
      </w:sdtPr>
      <w:sdtEndPr/>
      <w:sdtContent>
        <w:p w:rsidR="002E1554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</w:rPr>
            <w:t>LAPORAN HARIAN PRA-MAGANGER</w:t>
          </w:r>
        </w:p>
        <w:p w:rsidR="00B07A53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  <w:sz w:val="40"/>
            </w:rPr>
            <w:t>UPT TIK 2018</w:t>
          </w:r>
        </w:p>
      </w:sdtContent>
    </w:sdt>
    <w:p w:rsidR="00B07A53" w:rsidRDefault="00B07A53">
      <w:pPr>
        <w:pStyle w:val="Logo"/>
      </w:pPr>
    </w:p>
    <w:p w:rsidR="00B07A53" w:rsidRPr="00756DE1" w:rsidRDefault="005033C2">
      <w:pPr>
        <w:pStyle w:val="Heading1"/>
        <w:rPr>
          <w:color w:val="auto"/>
        </w:rPr>
      </w:pPr>
      <w:r w:rsidRPr="00756DE1">
        <w:rPr>
          <w:color w:val="auto"/>
        </w:rPr>
        <w:t xml:space="preserve">Tanggal </w:t>
      </w:r>
      <w:r w:rsidR="00013FD7" w:rsidRPr="00756DE1">
        <w:rPr>
          <w:color w:val="auto"/>
        </w:rPr>
        <w:t xml:space="preserve">/ Divisi </w:t>
      </w:r>
      <w:r w:rsidR="002E1554" w:rsidRPr="00756DE1">
        <w:rPr>
          <w:color w:val="auto"/>
        </w:rPr>
        <w:t>:</w:t>
      </w:r>
      <w:r w:rsidR="00013FD7" w:rsidRPr="00756DE1">
        <w:rPr>
          <w:color w:val="auto"/>
        </w:rPr>
        <w:tab/>
      </w:r>
      <w:r w:rsidR="00277069">
        <w:rPr>
          <w:color w:val="auto"/>
        </w:rPr>
        <w:t>5</w:t>
      </w:r>
      <w:r w:rsidR="00095A7F">
        <w:rPr>
          <w:color w:val="auto"/>
        </w:rPr>
        <w:t xml:space="preserve"> Februari 2018</w:t>
      </w:r>
    </w:p>
    <w:p w:rsidR="00B07A53" w:rsidRPr="00756DE1" w:rsidRDefault="00277069">
      <w:r>
        <w:t>Waktu Datang :</w:t>
      </w:r>
      <w:r>
        <w:tab/>
      </w:r>
      <w:r>
        <w:tab/>
        <w:t>7.50</w:t>
      </w:r>
      <w:r w:rsidR="00013FD7" w:rsidRPr="00756DE1">
        <w:tab/>
      </w:r>
      <w:r w:rsidR="00013FD7" w:rsidRPr="00756DE1">
        <w:tab/>
      </w:r>
      <w:r w:rsidR="00013FD7" w:rsidRPr="00756DE1">
        <w:tab/>
      </w:r>
      <w:r w:rsidR="00013FD7" w:rsidRPr="00756DE1">
        <w:tab/>
        <w:t xml:space="preserve">        Waktu Pulang :</w:t>
      </w:r>
      <w:r>
        <w:t xml:space="preserve"> 16.45</w:t>
      </w:r>
    </w:p>
    <w:tbl>
      <w:tblPr>
        <w:tblStyle w:val="GridTable1Light-Accent1"/>
        <w:tblW w:w="5000" w:type="pct"/>
        <w:jc w:val="center"/>
        <w:tblBorders>
          <w:bottom w:val="single" w:sz="18" w:space="0" w:color="DFE4DA" w:themeColor="text2" w:themeTint="33"/>
          <w:insideH w:val="single" w:sz="4" w:space="0" w:color="DFE4DA" w:themeColor="text2" w:themeTint="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20" w:firstRow="1" w:lastRow="0" w:firstColumn="0" w:lastColumn="0" w:noHBand="0" w:noVBand="1"/>
        <w:tblDescription w:val="Contact information"/>
      </w:tblPr>
      <w:tblGrid>
        <w:gridCol w:w="2160"/>
        <w:gridCol w:w="3240"/>
        <w:gridCol w:w="1350"/>
        <w:gridCol w:w="4050"/>
      </w:tblGrid>
      <w:tr w:rsidR="00B07A53" w:rsidRPr="00756DE1" w:rsidTr="00B07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Nama</w:t>
            </w:r>
          </w:p>
        </w:tc>
        <w:tc>
          <w:tcPr>
            <w:tcW w:w="3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31444E">
            <w:r>
              <w:t>Roni Adiatmoko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Prodi</w:t>
            </w:r>
          </w:p>
        </w:tc>
        <w:tc>
          <w:tcPr>
            <w:tcW w:w="40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B07A53" w:rsidRPr="00756DE1" w:rsidRDefault="0031444E">
            <w:r>
              <w:t>D3 Teknik Informatika UNS</w:t>
            </w:r>
          </w:p>
        </w:tc>
      </w:tr>
      <w:tr w:rsidR="00756DE1" w:rsidRPr="00756DE1" w:rsidTr="00B07A53">
        <w:trPr>
          <w:jc w:val="center"/>
        </w:trPr>
        <w:tc>
          <w:tcPr>
            <w:tcW w:w="2160" w:type="dxa"/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NIM</w:t>
            </w:r>
          </w:p>
        </w:tc>
        <w:tc>
          <w:tcPr>
            <w:tcW w:w="3240" w:type="dxa"/>
          </w:tcPr>
          <w:p w:rsidR="00B07A53" w:rsidRPr="00756DE1" w:rsidRDefault="0031444E">
            <w:r>
              <w:t>M3115125</w:t>
            </w:r>
          </w:p>
        </w:tc>
        <w:tc>
          <w:tcPr>
            <w:tcW w:w="1350" w:type="dxa"/>
          </w:tcPr>
          <w:p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Fakultas</w:t>
            </w:r>
          </w:p>
        </w:tc>
        <w:tc>
          <w:tcPr>
            <w:tcW w:w="4050" w:type="dxa"/>
          </w:tcPr>
          <w:p w:rsidR="00B07A53" w:rsidRPr="00756DE1" w:rsidRDefault="0031444E">
            <w:r>
              <w:t>MIPA</w:t>
            </w:r>
          </w:p>
        </w:tc>
      </w:tr>
    </w:tbl>
    <w:p w:rsidR="00B07A53" w:rsidRDefault="00B07A53"/>
    <w:p w:rsidR="00317065" w:rsidRDefault="00B179F3" w:rsidP="00B179F3">
      <w:pPr>
        <w:pStyle w:val="ListParagraph"/>
        <w:numPr>
          <w:ilvl w:val="0"/>
          <w:numId w:val="16"/>
        </w:numPr>
      </w:pPr>
      <w:r>
        <w:t xml:space="preserve">Review kembali materi query </w:t>
      </w:r>
    </w:p>
    <w:p w:rsidR="00317065" w:rsidRDefault="00317065" w:rsidP="00317065">
      <w:pPr>
        <w:pStyle w:val="ListParagraph"/>
        <w:ind w:firstLine="720"/>
      </w:pPr>
      <w:r>
        <w:t>Select</w:t>
      </w:r>
    </w:p>
    <w:p w:rsidR="00317065" w:rsidRDefault="00317065" w:rsidP="00317065">
      <w:pPr>
        <w:pStyle w:val="ListParagraph"/>
        <w:ind w:firstLine="720"/>
      </w:pPr>
      <w:r>
        <w:t xml:space="preserve"> Insert</w:t>
      </w:r>
    </w:p>
    <w:p w:rsidR="00317065" w:rsidRDefault="00317065" w:rsidP="00317065">
      <w:pPr>
        <w:pStyle w:val="ListParagraph"/>
        <w:ind w:firstLine="720"/>
      </w:pPr>
      <w:r>
        <w:t xml:space="preserve"> Update</w:t>
      </w:r>
    </w:p>
    <w:p w:rsidR="00317065" w:rsidRDefault="00317065" w:rsidP="00317065">
      <w:pPr>
        <w:pStyle w:val="ListParagraph"/>
        <w:ind w:firstLine="720"/>
      </w:pPr>
      <w:r>
        <w:t xml:space="preserve"> Delete</w:t>
      </w:r>
    </w:p>
    <w:p w:rsidR="00317065" w:rsidRDefault="00317065" w:rsidP="00317065">
      <w:pPr>
        <w:pStyle w:val="ListParagraph"/>
        <w:ind w:firstLine="720"/>
      </w:pPr>
      <w:r>
        <w:t xml:space="preserve"> Procedure</w:t>
      </w:r>
    </w:p>
    <w:p w:rsidR="00317065" w:rsidRDefault="00317065" w:rsidP="00317065">
      <w:pPr>
        <w:pStyle w:val="ListParagraph"/>
        <w:ind w:firstLine="720"/>
      </w:pPr>
      <w:r>
        <w:t xml:space="preserve"> Trigger</w:t>
      </w:r>
    </w:p>
    <w:p w:rsidR="00B07A53" w:rsidRDefault="00317065" w:rsidP="00317065">
      <w:pPr>
        <w:pStyle w:val="ListParagraph"/>
        <w:ind w:firstLine="720"/>
      </w:pPr>
      <w:r>
        <w:t xml:space="preserve"> View dan</w:t>
      </w:r>
      <w:r w:rsidR="00B179F3">
        <w:t xml:space="preserve"> function</w:t>
      </w:r>
    </w:p>
    <w:p w:rsidR="00B179F3" w:rsidRDefault="00B179F3" w:rsidP="00B179F3">
      <w:pPr>
        <w:pStyle w:val="ListParagraph"/>
        <w:numPr>
          <w:ilvl w:val="0"/>
          <w:numId w:val="16"/>
        </w:numPr>
      </w:pPr>
      <w:r>
        <w:t>Memahami perintah cl</w:t>
      </w:r>
      <w:bookmarkStart w:id="0" w:name="_GoBack"/>
      <w:bookmarkEnd w:id="0"/>
      <w:r>
        <w:t>i git init, commit dll</w:t>
      </w:r>
    </w:p>
    <w:sectPr w:rsidR="00B179F3" w:rsidSect="00756DE1"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566" w:rsidRDefault="00AE1566">
      <w:pPr>
        <w:spacing w:after="0"/>
      </w:pPr>
      <w:r>
        <w:separator/>
      </w:r>
    </w:p>
  </w:endnote>
  <w:endnote w:type="continuationSeparator" w:id="0">
    <w:p w:rsidR="00AE1566" w:rsidRDefault="00AE15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566" w:rsidRDefault="00AE1566">
      <w:pPr>
        <w:spacing w:after="0"/>
      </w:pPr>
      <w:r>
        <w:separator/>
      </w:r>
    </w:p>
  </w:footnote>
  <w:footnote w:type="continuationSeparator" w:id="0">
    <w:p w:rsidR="00AE1566" w:rsidRDefault="00AE156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0B2BE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5C6B2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F328D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506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2BC73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5D687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D2E7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4AC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1866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5C55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E42329"/>
    <w:multiLevelType w:val="hybridMultilevel"/>
    <w:tmpl w:val="27ECD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9D5E20"/>
    <w:multiLevelType w:val="hybridMultilevel"/>
    <w:tmpl w:val="4446A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5F5AD7"/>
    <w:multiLevelType w:val="hybridMultilevel"/>
    <w:tmpl w:val="84CCFC2A"/>
    <w:lvl w:ilvl="0" w:tplc="51EE95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C6043EB"/>
    <w:multiLevelType w:val="hybridMultilevel"/>
    <w:tmpl w:val="9C2A7742"/>
    <w:lvl w:ilvl="0" w:tplc="7DF0B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3"/>
  </w:num>
  <w:num w:numId="14">
    <w:abstractNumId w:val="15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554"/>
    <w:rsid w:val="00013FD7"/>
    <w:rsid w:val="00095A7F"/>
    <w:rsid w:val="00277069"/>
    <w:rsid w:val="002C2427"/>
    <w:rsid w:val="002E1554"/>
    <w:rsid w:val="002E7F1A"/>
    <w:rsid w:val="003066DB"/>
    <w:rsid w:val="0031444E"/>
    <w:rsid w:val="00317065"/>
    <w:rsid w:val="005033C2"/>
    <w:rsid w:val="005D3A41"/>
    <w:rsid w:val="00677FE7"/>
    <w:rsid w:val="00756DE1"/>
    <w:rsid w:val="00880F30"/>
    <w:rsid w:val="008D1A81"/>
    <w:rsid w:val="008E14A8"/>
    <w:rsid w:val="009D480A"/>
    <w:rsid w:val="00AE1566"/>
    <w:rsid w:val="00B07A53"/>
    <w:rsid w:val="00B179F3"/>
    <w:rsid w:val="00BF0E8B"/>
    <w:rsid w:val="00CE05C7"/>
    <w:rsid w:val="00D12EB5"/>
    <w:rsid w:val="00E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</w:pPr>
    <w:rPr>
      <w:sz w:val="18"/>
      <w:szCs w:val="18"/>
    </w:rPr>
  </w:style>
  <w:style w:type="paragraph" w:styleId="Heading1">
    <w:name w:val="heading 1"/>
    <w:basedOn w:val="Normal"/>
    <w:next w:val="Normal"/>
    <w:qFormat/>
    <w:pPr>
      <w:spacing w:before="360"/>
      <w:outlineLvl w:val="0"/>
    </w:pPr>
    <w:rPr>
      <w:rFonts w:asciiTheme="majorHAnsi" w:eastAsiaTheme="majorEastAsia" w:hAnsiTheme="majorHAnsi" w:cstheme="majorBidi"/>
      <w:b/>
      <w:bCs/>
      <w:color w:val="BD582C" w:themeColor="accent2"/>
      <w:kern w:val="28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spacing w:after="40"/>
      <w:outlineLvl w:val="1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Heading3">
    <w:name w:val="heading 3"/>
    <w:basedOn w:val="Heading2"/>
    <w:next w:val="Normal"/>
    <w:link w:val="Heading3Char"/>
    <w:uiPriority w:val="9"/>
    <w:unhideWhenUsed/>
    <w:pPr>
      <w:ind w:left="216" w:right="144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pPr>
      <w:spacing w:before="240"/>
      <w:outlineLvl w:val="3"/>
    </w:pPr>
    <w:rPr>
      <w:color w:val="644030" w:themeColor="accent3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40"/>
      <w:outlineLvl w:val="4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/>
      <w:outlineLvl w:val="5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/>
      <w:outlineLvl w:val="7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Sample questionnaires table"/>
    <w:basedOn w:val="TableNormal"/>
    <w:uiPriority w:val="46"/>
    <w:rPr>
      <w:kern w:val="22"/>
      <w14:ligatures w14:val="standard"/>
    </w:rPr>
    <w:tblPr>
      <w:tblStyleRowBandSize w:val="1"/>
      <w:tblStyleColBandSize w:val="1"/>
      <w:tblInd w:w="0" w:type="dxa"/>
      <w:tblBorders>
        <w:insideH w:val="single" w:sz="4" w:space="0" w:color="E4831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1"/>
    <w:unhideWhenUsed/>
    <w:pPr>
      <w:spacing w:before="80" w:after="80"/>
      <w:jc w:val="right"/>
    </w:pPr>
    <w:rPr>
      <w:color w:val="637052" w:themeColor="text2"/>
    </w:rPr>
  </w:style>
  <w:style w:type="character" w:customStyle="1" w:styleId="FooterChar">
    <w:name w:val="Footer Char"/>
    <w:basedOn w:val="DefaultParagraphFont"/>
    <w:link w:val="Footer"/>
    <w:uiPriority w:val="1"/>
    <w:rPr>
      <w:color w:val="637052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637052" w:themeColor="text2"/>
      <w:kern w:val="22"/>
      <w:sz w:val="18"/>
      <w:szCs w:val="18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644030" w:themeColor="accent3" w:themeShade="BF"/>
      <w:kern w:val="22"/>
      <w:sz w:val="18"/>
      <w:szCs w:val="18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paragraph" w:customStyle="1" w:styleId="Logo">
    <w:name w:val="Logo"/>
    <w:basedOn w:val="Normal"/>
    <w:qFormat/>
    <w:pPr>
      <w:spacing w:after="0"/>
      <w:jc w:val="center"/>
    </w:pPr>
  </w:style>
  <w:style w:type="paragraph" w:customStyle="1" w:styleId="Numbers">
    <w:name w:val="Numbers"/>
    <w:basedOn w:val="Normal"/>
    <w:qFormat/>
    <w:pPr>
      <w:ind w:right="216"/>
      <w:jc w:val="right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NoSpacing">
    <w:name w:val="No Spacing"/>
    <w:uiPriority w:val="1"/>
    <w:semiHidden/>
    <w:unhideWhenUsed/>
    <w:qFormat/>
    <w:rPr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customStyle="1" w:styleId="Company">
    <w:name w:val="Company"/>
    <w:basedOn w:val="Normal"/>
    <w:qFormat/>
    <w:pPr>
      <w:jc w:val="center"/>
    </w:pPr>
    <w:rPr>
      <w:rFonts w:asciiTheme="majorHAnsi" w:eastAsiaTheme="majorEastAsia" w:hAnsiTheme="majorHAnsi" w:cstheme="majorBidi"/>
      <w:b/>
      <w:bCs/>
      <w:color w:val="637052" w:themeColor="text2"/>
      <w:sz w:val="32"/>
      <w:szCs w:val="32"/>
    </w:rPr>
  </w:style>
  <w:style w:type="paragraph" w:styleId="List">
    <w:name w:val="List"/>
    <w:basedOn w:val="Normal"/>
    <w:unhideWhenUsed/>
    <w:qFormat/>
    <w:pPr>
      <w:spacing w:before="40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List2">
    <w:name w:val="List 2"/>
    <w:basedOn w:val="Normal"/>
    <w:unhideWhenUsed/>
    <w:qFormat/>
    <w:pPr>
      <w:ind w:left="216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%20Coding\AppData\Roaming\Microsoft\Templates\Employee%20exit%20intervie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457B37402A4D5CAC133B0BD7416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AFEF8-1331-40D3-9324-B1E23DA06231}"/>
      </w:docPartPr>
      <w:docPartBody>
        <w:p w:rsidR="003B32BF" w:rsidRDefault="00074B98">
          <w:pPr>
            <w:pStyle w:val="63457B37402A4D5CAC133B0BD7416AFF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B98"/>
    <w:rsid w:val="00074B98"/>
    <w:rsid w:val="00306B93"/>
    <w:rsid w:val="003B32BF"/>
    <w:rsid w:val="004F04AF"/>
    <w:rsid w:val="005746D9"/>
    <w:rsid w:val="00743380"/>
    <w:rsid w:val="007B654D"/>
    <w:rsid w:val="00B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457B37402A4D5CAC133B0BD7416AFF">
    <w:name w:val="63457B37402A4D5CAC133B0BD7416AFF"/>
  </w:style>
  <w:style w:type="paragraph" w:customStyle="1" w:styleId="1926B9F1E5FC411F85825B57FF204DEB">
    <w:name w:val="1926B9F1E5FC411F85825B57FF204DEB"/>
  </w:style>
  <w:style w:type="paragraph" w:customStyle="1" w:styleId="C4FEBCE08914430FA3F31C460BA0B2C9">
    <w:name w:val="C4FEBCE08914430FA3F31C460BA0B2C9"/>
  </w:style>
  <w:style w:type="paragraph" w:customStyle="1" w:styleId="4D75CDC9F2FE408CAA88193396A02877">
    <w:name w:val="4D75CDC9F2FE408CAA88193396A02877"/>
  </w:style>
  <w:style w:type="paragraph" w:customStyle="1" w:styleId="A82211B2B1E94D6A8728575E79611CD6">
    <w:name w:val="A82211B2B1E94D6A8728575E79611CD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C182F6883924B5FB5E539CF6120662A">
    <w:name w:val="DC182F6883924B5FB5E539CF6120662A"/>
  </w:style>
  <w:style w:type="paragraph" w:customStyle="1" w:styleId="B7BD30B01E1A476D916FD3FCE716DC91">
    <w:name w:val="B7BD30B01E1A476D916FD3FCE716DC91"/>
  </w:style>
  <w:style w:type="paragraph" w:customStyle="1" w:styleId="7ABF47F830B84857B7E0C47F355C7DD5">
    <w:name w:val="7ABF47F830B84857B7E0C47F355C7DD5"/>
  </w:style>
  <w:style w:type="paragraph" w:customStyle="1" w:styleId="724C9F4BDEE343F0B19B7C89C7BFCB81">
    <w:name w:val="724C9F4BDEE343F0B19B7C89C7BFCB81"/>
  </w:style>
  <w:style w:type="paragraph" w:customStyle="1" w:styleId="7BA767BC1B384A5A9A3CE8A74A53DDFB">
    <w:name w:val="7BA767BC1B384A5A9A3CE8A74A53DDFB"/>
  </w:style>
  <w:style w:type="paragraph" w:customStyle="1" w:styleId="83BFB0224FA04677983E011A26C8C6F0">
    <w:name w:val="83BFB0224FA04677983E011A26C8C6F0"/>
  </w:style>
  <w:style w:type="paragraph" w:customStyle="1" w:styleId="43DC328D94FF4E5DA6230ED33C7BB322">
    <w:name w:val="43DC328D94FF4E5DA6230ED33C7BB322"/>
  </w:style>
  <w:style w:type="paragraph" w:customStyle="1" w:styleId="2C3B41EBC9DD49E4B2E85006123054FB">
    <w:name w:val="2C3B41EBC9DD49E4B2E85006123054FB"/>
  </w:style>
  <w:style w:type="paragraph" w:customStyle="1" w:styleId="8FA1534505CA43FD84646E5F52FEF6F9">
    <w:name w:val="8FA1534505CA43FD84646E5F52FEF6F9"/>
  </w:style>
  <w:style w:type="paragraph" w:customStyle="1" w:styleId="549068D7B156412C823D5D2DB9220E4B">
    <w:name w:val="549068D7B156412C823D5D2DB9220E4B"/>
  </w:style>
  <w:style w:type="paragraph" w:customStyle="1" w:styleId="0E6EDAE71FA24E2389BAED29F0E80ECE">
    <w:name w:val="0E6EDAE71FA24E2389BAED29F0E80ECE"/>
  </w:style>
  <w:style w:type="paragraph" w:customStyle="1" w:styleId="426CCC7267E84E71A88B9F20A631D2F5">
    <w:name w:val="426CCC7267E84E71A88B9F20A631D2F5"/>
  </w:style>
  <w:style w:type="paragraph" w:customStyle="1" w:styleId="DF6F6E332A1D4493A46249B66229D97A">
    <w:name w:val="DF6F6E332A1D4493A46249B66229D97A"/>
  </w:style>
  <w:style w:type="paragraph" w:customStyle="1" w:styleId="CF4A2A99375B4C88B7DB9B271AC26605">
    <w:name w:val="CF4A2A99375B4C88B7DB9B271AC26605"/>
  </w:style>
  <w:style w:type="paragraph" w:customStyle="1" w:styleId="B07FEF644CD54692BD30E883580C7232">
    <w:name w:val="B07FEF644CD54692BD30E883580C7232"/>
  </w:style>
  <w:style w:type="paragraph" w:customStyle="1" w:styleId="E1C8906AEA8D453DA2DE84B7AD91183C">
    <w:name w:val="E1C8906AEA8D453DA2DE84B7AD91183C"/>
  </w:style>
  <w:style w:type="paragraph" w:customStyle="1" w:styleId="A5703CA58ED246CE80CF4406652B49E9">
    <w:name w:val="A5703CA58ED246CE80CF4406652B49E9"/>
  </w:style>
  <w:style w:type="paragraph" w:customStyle="1" w:styleId="422B72D71ECF46B892A524D8C8917123">
    <w:name w:val="422B72D71ECF46B892A524D8C8917123"/>
  </w:style>
  <w:style w:type="paragraph" w:customStyle="1" w:styleId="6AB1CCA0C9904BE398064C1F0F6DC610">
    <w:name w:val="6AB1CCA0C9904BE398064C1F0F6DC610"/>
  </w:style>
  <w:style w:type="paragraph" w:customStyle="1" w:styleId="ADEEF09A2AC04A569051F700C29CCA26">
    <w:name w:val="ADEEF09A2AC04A569051F700C29CCA26"/>
  </w:style>
  <w:style w:type="paragraph" w:customStyle="1" w:styleId="81023E9C90284D5ABF8337E7CE58B47C">
    <w:name w:val="81023E9C90284D5ABF8337E7CE58B47C"/>
  </w:style>
  <w:style w:type="paragraph" w:customStyle="1" w:styleId="76B22CE6C4D1452A88938BFAE5027706">
    <w:name w:val="76B22CE6C4D1452A88938BFAE5027706"/>
  </w:style>
  <w:style w:type="paragraph" w:customStyle="1" w:styleId="C0054225AB154A518D639C67894B7CA2">
    <w:name w:val="C0054225AB154A518D639C67894B7CA2"/>
  </w:style>
  <w:style w:type="paragraph" w:customStyle="1" w:styleId="5628537EC488498D99C6ED12A4A4CA9F">
    <w:name w:val="5628537EC488498D99C6ED12A4A4CA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4BB0D8-9400-41F0-83B8-9FC2529A0B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exit interview.dotx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2018-02-05T06:19:00Z</dcterms:created>
  <dcterms:modified xsi:type="dcterms:W3CDTF">2018-02-05T06:20:00Z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TC034630629991</vt:lpwstr>
  </property>
</Properties>
</file>
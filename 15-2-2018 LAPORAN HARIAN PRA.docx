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0F2531">
        <w:rPr>
          <w:color w:val="auto"/>
        </w:rPr>
        <w:t>1</w:t>
      </w:r>
      <w:r w:rsidR="00B12D96">
        <w:rPr>
          <w:color w:val="auto"/>
        </w:rPr>
        <w:t>5</w:t>
      </w:r>
      <w:r w:rsidR="00095A7F">
        <w:rPr>
          <w:color w:val="auto"/>
        </w:rPr>
        <w:t xml:space="preserve"> Februari 2018</w:t>
      </w:r>
    </w:p>
    <w:p w:rsidR="00B07A53" w:rsidRPr="00756DE1" w:rsidRDefault="00B12D96">
      <w:r>
        <w:t>Waktu Datang :</w:t>
      </w:r>
      <w:r>
        <w:tab/>
      </w:r>
      <w:r>
        <w:tab/>
        <w:t>8.10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 w:rsidR="00C20A90">
        <w:t xml:space="preserve"> 16</w:t>
      </w:r>
      <w:r w:rsidR="00504224">
        <w:t>.00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0F2531" w:rsidRDefault="000F2531" w:rsidP="000F2531"/>
    <w:p w:rsidR="000F2531" w:rsidRDefault="00B12D96" w:rsidP="00B12D96">
      <w:pPr>
        <w:pStyle w:val="ListParagraph"/>
        <w:numPr>
          <w:ilvl w:val="0"/>
          <w:numId w:val="20"/>
        </w:numPr>
      </w:pPr>
      <w:r>
        <w:t>Membantu desain mockup sistem informasi peminjaman_ruang</w:t>
      </w:r>
    </w:p>
    <w:p w:rsidR="00B12D96" w:rsidRDefault="00B12D96" w:rsidP="00B12D96">
      <w:pPr>
        <w:pStyle w:val="ListParagraph"/>
        <w:numPr>
          <w:ilvl w:val="0"/>
          <w:numId w:val="20"/>
        </w:numPr>
      </w:pPr>
      <w:r>
        <w:t>Konsultasi dengan Pak Winarno</w:t>
      </w:r>
    </w:p>
    <w:p w:rsidR="00B12D96" w:rsidRDefault="00B12D96" w:rsidP="00B12D96">
      <w:pPr>
        <w:pStyle w:val="ListParagraph"/>
        <w:numPr>
          <w:ilvl w:val="0"/>
          <w:numId w:val="20"/>
        </w:numPr>
      </w:pPr>
      <w:r>
        <w:t>Mencoba dynamic form yii2</w:t>
      </w:r>
      <w:bookmarkStart w:id="0" w:name="_GoBack"/>
      <w:bookmarkEnd w:id="0"/>
    </w:p>
    <w:p w:rsidR="00C20A90" w:rsidRDefault="00C20A90" w:rsidP="00C20A90"/>
    <w:sectPr w:rsidR="00C20A90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4A" w:rsidRDefault="00883F4A">
      <w:pPr>
        <w:spacing w:after="0"/>
      </w:pPr>
      <w:r>
        <w:separator/>
      </w:r>
    </w:p>
  </w:endnote>
  <w:endnote w:type="continuationSeparator" w:id="0">
    <w:p w:rsidR="00883F4A" w:rsidRDefault="00883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4A" w:rsidRDefault="00883F4A">
      <w:pPr>
        <w:spacing w:after="0"/>
      </w:pPr>
      <w:r>
        <w:separator/>
      </w:r>
    </w:p>
  </w:footnote>
  <w:footnote w:type="continuationSeparator" w:id="0">
    <w:p w:rsidR="00883F4A" w:rsidRDefault="00883F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847352"/>
    <w:multiLevelType w:val="hybridMultilevel"/>
    <w:tmpl w:val="E6D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03933"/>
    <w:multiLevelType w:val="hybridMultilevel"/>
    <w:tmpl w:val="1D5C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F48E1"/>
    <w:multiLevelType w:val="hybridMultilevel"/>
    <w:tmpl w:val="8CA8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F138E"/>
    <w:multiLevelType w:val="hybridMultilevel"/>
    <w:tmpl w:val="F02A4068"/>
    <w:lvl w:ilvl="0" w:tplc="8B6879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FA1065"/>
    <w:multiLevelType w:val="hybridMultilevel"/>
    <w:tmpl w:val="A0F2DBF8"/>
    <w:lvl w:ilvl="0" w:tplc="3C9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9"/>
  </w:num>
  <w:num w:numId="15">
    <w:abstractNumId w:val="18"/>
  </w:num>
  <w:num w:numId="16">
    <w:abstractNumId w:val="14"/>
  </w:num>
  <w:num w:numId="17">
    <w:abstractNumId w:val="15"/>
  </w:num>
  <w:num w:numId="18">
    <w:abstractNumId w:val="17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47DEE"/>
    <w:rsid w:val="00095A7F"/>
    <w:rsid w:val="000F2531"/>
    <w:rsid w:val="002C2427"/>
    <w:rsid w:val="002E1554"/>
    <w:rsid w:val="002E7F1A"/>
    <w:rsid w:val="003066DB"/>
    <w:rsid w:val="0031444E"/>
    <w:rsid w:val="00403441"/>
    <w:rsid w:val="0044735F"/>
    <w:rsid w:val="005033C2"/>
    <w:rsid w:val="00504224"/>
    <w:rsid w:val="005D3A41"/>
    <w:rsid w:val="00675823"/>
    <w:rsid w:val="00677FE7"/>
    <w:rsid w:val="00756DE1"/>
    <w:rsid w:val="00880F30"/>
    <w:rsid w:val="00883F4A"/>
    <w:rsid w:val="008D1A81"/>
    <w:rsid w:val="008E14A8"/>
    <w:rsid w:val="009D480A"/>
    <w:rsid w:val="00A41429"/>
    <w:rsid w:val="00B07A53"/>
    <w:rsid w:val="00B12D96"/>
    <w:rsid w:val="00B244A8"/>
    <w:rsid w:val="00BF0E8B"/>
    <w:rsid w:val="00C20A90"/>
    <w:rsid w:val="00CB78C8"/>
    <w:rsid w:val="00CE05C7"/>
    <w:rsid w:val="00D12EB5"/>
    <w:rsid w:val="00EF6C42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0F76DD"/>
    <w:rsid w:val="00262872"/>
    <w:rsid w:val="00306B93"/>
    <w:rsid w:val="003B32BF"/>
    <w:rsid w:val="004F04AF"/>
    <w:rsid w:val="005746D9"/>
    <w:rsid w:val="006D3F8E"/>
    <w:rsid w:val="007B654D"/>
    <w:rsid w:val="00BF5620"/>
    <w:rsid w:val="00CC219A"/>
    <w:rsid w:val="00D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2018-02-15T06:49:00Z</dcterms:created>
  <dcterms:modified xsi:type="dcterms:W3CDTF">2018-02-15T06:50:00Z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
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</w:rPr>
        <w:id w:val="254023022"/>
        <w:placeholder>
          <w:docPart w:val="63457B37402A4D5CAC133B0BD7416AFF"/>
        </w:placeholder>
        <w15:appearance w15:val="hidden"/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r w:rsidRPr="00756DE1">
        <w:rPr>
          <w:color w:val="auto"/>
        </w:rPr>
        <w:t xml:space="preserve">Tanggal </w:t>
      </w:r>
      <w:r w:rsidR="00013FD7" w:rsidRPr="00756DE1">
        <w:rPr>
          <w:color w:val="auto"/>
        </w:rPr>
        <w:t xml:space="preserve">/ Divisi </w:t>
      </w:r>
      <w:r w:rsidR="002E1554" w:rsidRPr="00756DE1">
        <w:rPr>
          <w:color w:val="auto"/>
        </w:rPr>
        <w:t>:</w:t>
      </w:r>
      <w:r w:rsidR="00013FD7" w:rsidRPr="00756DE1">
        <w:rPr>
          <w:color w:val="auto"/>
        </w:rPr>
        <w:tab/>
      </w:r>
      <w:r w:rsidR="00287098">
        <w:rPr>
          <w:color w:val="auto"/>
        </w:rPr>
        <w:t>22</w:t>
      </w:r>
      <w:r w:rsidR="00095A7F">
        <w:rPr>
          <w:color w:val="auto"/>
        </w:rPr>
        <w:t xml:space="preserve"> Februari 2018</w:t>
      </w:r>
      <w:r w:rsidR="0015398F">
        <w:rPr>
          <w:color w:val="auto"/>
        </w:rPr>
        <w:t>/Softdev</w:t>
      </w:r>
    </w:p>
    <w:p w:rsidR="00B07A53" w:rsidRPr="00756DE1" w:rsidRDefault="00287098">
      <w:r>
        <w:t>Waktu Datang :</w:t>
      </w:r>
      <w:r>
        <w:tab/>
      </w:r>
      <w:r>
        <w:tab/>
        <w:t>8.25</w:t>
      </w:r>
      <w:r w:rsidR="00013FD7" w:rsidRPr="00756DE1">
        <w:tab/>
      </w:r>
      <w:r w:rsidR="00013FD7" w:rsidRPr="00756DE1">
        <w:tab/>
      </w:r>
      <w:r w:rsidR="00013FD7" w:rsidRPr="00756DE1">
        <w:tab/>
      </w:r>
      <w:r w:rsidR="00013FD7" w:rsidRPr="00756DE1">
        <w:tab/>
        <w:t xml:space="preserve">        Waktu Pulang :</w:t>
      </w:r>
      <w:r w:rsidR="00C20A90">
        <w:t xml:space="preserve"> </w:t>
      </w:r>
    </w:p>
    <w:tbl>
      <w:tblPr>
        <w:tblStyle w:val="GridTable1Light-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Nama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Roni Adiatmoko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D3 Teknik Informatika UNS</w:t>
            </w:r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31444E">
            <w:r>
              <w:t>M3115125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Fakultas</w:t>
            </w:r>
          </w:p>
        </w:tc>
        <w:tc>
          <w:tcPr>
            <w:tcW w:w="4050" w:type="dxa"/>
          </w:tcPr>
          <w:p w:rsidR="00B07A53" w:rsidRPr="00756DE1" w:rsidRDefault="0031444E">
            <w:r>
              <w:t>MIPA</w:t>
            </w:r>
          </w:p>
        </w:tc>
      </w:tr>
    </w:tbl>
    <w:p w:rsidR="00B07A53" w:rsidRDefault="00B07A53"/>
    <w:p w:rsidR="000F2531" w:rsidRDefault="000F2531" w:rsidP="000F2531"/>
    <w:p w:rsidR="00196F09" w:rsidRDefault="00287098" w:rsidP="00287098">
      <w:pPr>
        <w:pStyle w:val="ListParagraph"/>
        <w:numPr>
          <w:ilvl w:val="0"/>
          <w:numId w:val="22"/>
        </w:numPr>
      </w:pPr>
      <w:r>
        <w:t>Menyelesaikan revisi dari Pak Winarno</w:t>
      </w:r>
    </w:p>
    <w:p w:rsidR="00AE66D7" w:rsidRDefault="00AE66D7" w:rsidP="00AE66D7">
      <w:pPr>
        <w:pStyle w:val="ListParagraph"/>
      </w:pPr>
      <w:r>
        <w:rPr>
          <w:noProof/>
          <w:lang w:eastAsia="en-US"/>
        </w:rPr>
        <w:drawing>
          <wp:inline distT="0" distB="0" distL="0" distR="0" wp14:anchorId="026C0973" wp14:editId="602534A5">
            <wp:extent cx="68580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6D7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E10" w:rsidRDefault="00614E10">
      <w:pPr>
        <w:spacing w:after="0"/>
      </w:pPr>
      <w:r>
        <w:separator/>
      </w:r>
    </w:p>
  </w:endnote>
  <w:endnote w:type="continuationSeparator" w:id="0">
    <w:p w:rsidR="00614E10" w:rsidRDefault="00614E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E10" w:rsidRDefault="00614E10">
      <w:pPr>
        <w:spacing w:after="0"/>
      </w:pPr>
      <w:r>
        <w:separator/>
      </w:r>
    </w:p>
  </w:footnote>
  <w:footnote w:type="continuationSeparator" w:id="0">
    <w:p w:rsidR="00614E10" w:rsidRDefault="00614E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847352"/>
    <w:multiLevelType w:val="hybridMultilevel"/>
    <w:tmpl w:val="E6D4E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8C5215"/>
    <w:multiLevelType w:val="hybridMultilevel"/>
    <w:tmpl w:val="FCF6F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9D5E20"/>
    <w:multiLevelType w:val="hybridMultilevel"/>
    <w:tmpl w:val="4446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2E0FCE"/>
    <w:multiLevelType w:val="hybridMultilevel"/>
    <w:tmpl w:val="BC966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203933"/>
    <w:multiLevelType w:val="hybridMultilevel"/>
    <w:tmpl w:val="1D5C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3F48E1"/>
    <w:multiLevelType w:val="hybridMultilevel"/>
    <w:tmpl w:val="8CA8A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8F138E"/>
    <w:multiLevelType w:val="hybridMultilevel"/>
    <w:tmpl w:val="F02A4068"/>
    <w:lvl w:ilvl="0" w:tplc="8B6879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FFA1065"/>
    <w:multiLevelType w:val="hybridMultilevel"/>
    <w:tmpl w:val="A0F2DBF8"/>
    <w:lvl w:ilvl="0" w:tplc="3C981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A5F5AD7"/>
    <w:multiLevelType w:val="hybridMultilevel"/>
    <w:tmpl w:val="84CCFC2A"/>
    <w:lvl w:ilvl="0" w:tplc="51EE95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C6043EB"/>
    <w:multiLevelType w:val="hybridMultilevel"/>
    <w:tmpl w:val="9C2A7742"/>
    <w:lvl w:ilvl="0" w:tplc="7DF0B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4"/>
  </w:num>
  <w:num w:numId="14">
    <w:abstractNumId w:val="21"/>
  </w:num>
  <w:num w:numId="15">
    <w:abstractNumId w:val="20"/>
  </w:num>
  <w:num w:numId="16">
    <w:abstractNumId w:val="16"/>
  </w:num>
  <w:num w:numId="17">
    <w:abstractNumId w:val="17"/>
  </w:num>
  <w:num w:numId="18">
    <w:abstractNumId w:val="19"/>
  </w:num>
  <w:num w:numId="19">
    <w:abstractNumId w:val="18"/>
  </w:num>
  <w:num w:numId="20">
    <w:abstractNumId w:val="10"/>
  </w:num>
  <w:num w:numId="21">
    <w:abstractNumId w:val="1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54"/>
    <w:rsid w:val="00013FD7"/>
    <w:rsid w:val="00033A1A"/>
    <w:rsid w:val="00047DEE"/>
    <w:rsid w:val="00095A7F"/>
    <w:rsid w:val="000E6CD7"/>
    <w:rsid w:val="000F2531"/>
    <w:rsid w:val="0015398F"/>
    <w:rsid w:val="00196F09"/>
    <w:rsid w:val="00287098"/>
    <w:rsid w:val="002C2427"/>
    <w:rsid w:val="002E1554"/>
    <w:rsid w:val="002E7F1A"/>
    <w:rsid w:val="003066DB"/>
    <w:rsid w:val="0031444E"/>
    <w:rsid w:val="00403441"/>
    <w:rsid w:val="0044735F"/>
    <w:rsid w:val="005033C2"/>
    <w:rsid w:val="00504224"/>
    <w:rsid w:val="005D3A41"/>
    <w:rsid w:val="00614E10"/>
    <w:rsid w:val="00675823"/>
    <w:rsid w:val="00677FE7"/>
    <w:rsid w:val="00756DE1"/>
    <w:rsid w:val="00880F30"/>
    <w:rsid w:val="00883F4A"/>
    <w:rsid w:val="008D1A81"/>
    <w:rsid w:val="008E14A8"/>
    <w:rsid w:val="009D480A"/>
    <w:rsid w:val="00A41429"/>
    <w:rsid w:val="00AE66D7"/>
    <w:rsid w:val="00B07A53"/>
    <w:rsid w:val="00B12D96"/>
    <w:rsid w:val="00B244A8"/>
    <w:rsid w:val="00BF0E8B"/>
    <w:rsid w:val="00C20A90"/>
    <w:rsid w:val="00CB78C8"/>
    <w:rsid w:val="00CC079D"/>
    <w:rsid w:val="00CE05C7"/>
    <w:rsid w:val="00D12EB5"/>
    <w:rsid w:val="00EF6C42"/>
    <w:rsid w:val="00F6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98"/>
    <w:rsid w:val="00074B98"/>
    <w:rsid w:val="000F76DD"/>
    <w:rsid w:val="00262872"/>
    <w:rsid w:val="00306B93"/>
    <w:rsid w:val="003B32BF"/>
    <w:rsid w:val="004F04AF"/>
    <w:rsid w:val="005746D9"/>
    <w:rsid w:val="006D3F8E"/>
    <w:rsid w:val="007B654D"/>
    <w:rsid w:val="00BF5620"/>
    <w:rsid w:val="00CC219A"/>
    <w:rsid w:val="00D77716"/>
    <w:rsid w:val="00DB134E"/>
    <w:rsid w:val="00F1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interview.dotx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2018-02-22T04:35:00Z</dcterms:created>
  <dcterms:modified xsi:type="dcterms:W3CDTF">2018-02-22T04:37:00Z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